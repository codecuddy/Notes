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68E" w:rsidRDefault="00BB76CB">
      <w:pPr>
        <w:pStyle w:val="Date"/>
      </w:pPr>
      <w:r>
        <w:t>February</w:t>
      </w:r>
      <w:r w:rsidR="00E158A2">
        <w:t xml:space="preserve"> 24</w:t>
      </w:r>
      <w:r w:rsidR="00E158A2" w:rsidRPr="00BB76CB">
        <w:rPr>
          <w:vertAlign w:val="superscript"/>
        </w:rPr>
        <w:t>th</w:t>
      </w:r>
      <w:r>
        <w:t>, 2018</w:t>
      </w:r>
      <w:r w:rsidR="004F50BE">
        <w:t xml:space="preserve"> – </w:t>
      </w:r>
    </w:p>
    <w:p w:rsidR="0026568E" w:rsidRDefault="00D529AC">
      <w:pPr>
        <w:pStyle w:val="Title"/>
      </w:pPr>
      <w:r>
        <w:t>React_JS</w:t>
      </w:r>
      <w:r w:rsidR="006634B0">
        <w:t xml:space="preserve"> </w:t>
      </w:r>
      <w:r w:rsidR="006634B0" w:rsidRPr="006634B0">
        <w:rPr>
          <w:sz w:val="20"/>
          <w:szCs w:val="20"/>
        </w:rPr>
        <w:t>[codecademy]</w:t>
      </w:r>
      <w:r w:rsidR="00263A4B">
        <w:rPr>
          <w:sz w:val="20"/>
          <w:szCs w:val="20"/>
        </w:rPr>
        <w:tab/>
      </w:r>
    </w:p>
    <w:p w:rsidR="004143BA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Javascript library developed at facebook</w:t>
      </w:r>
    </w:p>
    <w:p w:rsidR="004143BA" w:rsidRDefault="00E93FCD">
      <w:pPr>
        <w:pStyle w:val="Title"/>
        <w:rPr>
          <w:sz w:val="28"/>
          <w:szCs w:val="28"/>
        </w:rPr>
      </w:pPr>
      <w:hyperlink r:id="rId8" w:history="1">
        <w:r w:rsidR="004143BA" w:rsidRPr="00263A4B">
          <w:rPr>
            <w:rStyle w:val="Hyperlink"/>
            <w:sz w:val="28"/>
            <w:szCs w:val="28"/>
          </w:rPr>
          <w:t>open source projects</w:t>
        </w:r>
      </w:hyperlink>
    </w:p>
    <w:p w:rsid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br/>
        <w:t>react is fast – complex updates quickly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modular – many smaller, reusable files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scalable – best used displaying changing data</w:t>
      </w:r>
    </w:p>
    <w:p w:rsidR="00263A4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flexible – potential still unknown</w:t>
      </w:r>
    </w:p>
    <w:p w:rsidR="00263A4B" w:rsidRPr="00BB76CB" w:rsidRDefault="00263A4B">
      <w:pPr>
        <w:pStyle w:val="Title"/>
        <w:rPr>
          <w:sz w:val="28"/>
          <w:szCs w:val="28"/>
        </w:rPr>
      </w:pPr>
      <w:r>
        <w:rPr>
          <w:sz w:val="28"/>
          <w:szCs w:val="28"/>
        </w:rPr>
        <w:t>react is popular – helps to become employable</w:t>
      </w:r>
    </w:p>
    <w:p w:rsidR="0088592C" w:rsidRDefault="00263A4B" w:rsidP="0088592C">
      <w:pPr>
        <w:pStyle w:val="Heading1"/>
      </w:pPr>
      <w:r>
        <w:t>what is jsx</w:t>
      </w:r>
    </w:p>
    <w:p w:rsidR="00263A4B" w:rsidRDefault="00263A4B" w:rsidP="00263A4B">
      <w:pPr>
        <w:pStyle w:val="Heading2"/>
      </w:pPr>
      <w:r>
        <w:t xml:space="preserve">A syntax extension for JavaScript. Written to be used with React (looks a bit like HTML) </w:t>
      </w:r>
    </w:p>
    <w:p w:rsidR="00263A4B" w:rsidRDefault="00263A4B" w:rsidP="00613DEC">
      <w:pPr>
        <w:pStyle w:val="Heading4"/>
      </w:pPr>
      <w:r>
        <w:t>This means JSX is not valid JavaScript and must be compiled and translated to JavaScript before reaching a web browser</w:t>
      </w:r>
    </w:p>
    <w:p w:rsidR="00263A4B" w:rsidRDefault="00263A4B" w:rsidP="00263A4B">
      <w:pPr>
        <w:pStyle w:val="Heading2"/>
      </w:pPr>
      <w:r>
        <w:t>Basic unit of JSX is called a JSX element</w:t>
      </w:r>
    </w:p>
    <w:p w:rsidR="004143BA" w:rsidRDefault="004143BA" w:rsidP="00613DEC">
      <w:pPr>
        <w:pStyle w:val="Heading4"/>
      </w:pPr>
      <w:r>
        <w:t>Example: &lt;h1&gt;Hello World&lt;/h1&gt;   looks like HTML, but in a .js file</w:t>
      </w:r>
    </w:p>
    <w:p w:rsidR="004143BA" w:rsidRDefault="004143BA" w:rsidP="00613DEC">
      <w:pPr>
        <w:pStyle w:val="Heading4"/>
      </w:pPr>
      <w:r>
        <w:t>JSX element treated like JavaScript expression</w:t>
      </w:r>
      <w:r w:rsidR="001F3EBF">
        <w:t xml:space="preserve"> in that it can be: </w:t>
      </w:r>
    </w:p>
    <w:p w:rsidR="004143BA" w:rsidRDefault="004143BA" w:rsidP="00613DEC">
      <w:pPr>
        <w:pStyle w:val="Heading5"/>
      </w:pPr>
      <w:r>
        <w:t>Saved in a variable</w:t>
      </w:r>
    </w:p>
    <w:p w:rsidR="004143BA" w:rsidRDefault="004143BA" w:rsidP="00613DEC">
      <w:pPr>
        <w:pStyle w:val="Heading5"/>
      </w:pPr>
      <w:r>
        <w:t>Passed to a function</w:t>
      </w:r>
    </w:p>
    <w:p w:rsidR="004143BA" w:rsidRDefault="004143BA" w:rsidP="00613DEC">
      <w:pPr>
        <w:pStyle w:val="Heading5"/>
      </w:pPr>
      <w:r>
        <w:t xml:space="preserve">Stored in an object or array </w:t>
      </w:r>
    </w:p>
    <w:p w:rsidR="004143BA" w:rsidRDefault="004143BA" w:rsidP="00613DEC">
      <w:pPr>
        <w:pStyle w:val="Heading6"/>
      </w:pPr>
      <w:r>
        <w:t>const navBar = &lt;nav&gt;thing goes here&lt;/nav&gt;;</w:t>
      </w:r>
    </w:p>
    <w:p w:rsidR="004143BA" w:rsidRDefault="004143BA" w:rsidP="00613DEC">
      <w:pPr>
        <w:pStyle w:val="Heading6"/>
      </w:pPr>
      <w:r>
        <w:t>const myTeam = { center: &lt;li&gt;Tim&lt;/li&gt;, pointGuard: &lt;li&gt;Jim&lt;/li&gt;, … };</w:t>
      </w:r>
    </w:p>
    <w:p w:rsidR="004143BA" w:rsidRDefault="004143BA" w:rsidP="00613DEC">
      <w:pPr>
        <w:pStyle w:val="Heading5"/>
      </w:pPr>
      <w:r>
        <w:t>Etc.</w:t>
      </w:r>
    </w:p>
    <w:p w:rsidR="004143BA" w:rsidRDefault="004143BA" w:rsidP="004143BA">
      <w:pPr>
        <w:pStyle w:val="Heading2"/>
      </w:pPr>
      <w:r>
        <w:t xml:space="preserve">JSX elements can have attributes </w:t>
      </w:r>
    </w:p>
    <w:p w:rsidR="004143BA" w:rsidRDefault="004143BA" w:rsidP="00613DEC">
      <w:pPr>
        <w:pStyle w:val="Heading4"/>
      </w:pPr>
      <w:r>
        <w:t>Looks like HTML element (can have one or multiple)</w:t>
      </w:r>
    </w:p>
    <w:p w:rsidR="004143BA" w:rsidRDefault="004143BA" w:rsidP="004143BA">
      <w:pPr>
        <w:pStyle w:val="Heading5"/>
      </w:pPr>
      <w:r>
        <w:t>const navBar = &lt;nav id=”nav-bar”&gt;thing goes here&lt;/nav&gt;;</w:t>
      </w:r>
    </w:p>
    <w:p w:rsidR="004143BA" w:rsidRDefault="004143BA" w:rsidP="004143BA">
      <w:pPr>
        <w:pStyle w:val="Heading2"/>
      </w:pPr>
      <w:r>
        <w:t>Nested JSX</w:t>
      </w:r>
    </w:p>
    <w:p w:rsidR="004143BA" w:rsidRDefault="004143BA" w:rsidP="00613DEC">
      <w:pPr>
        <w:pStyle w:val="Heading4"/>
      </w:pPr>
      <w:r>
        <w:t>To make it readable use HTML-style line breaks and indentation</w:t>
      </w:r>
    </w:p>
    <w:p w:rsidR="004143BA" w:rsidRDefault="004143BA" w:rsidP="00613DEC">
      <w:pPr>
        <w:pStyle w:val="Heading4"/>
      </w:pPr>
      <w:r>
        <w:t>If expression takes up more than one line, then you must wrap the multi-line JSX expression in parenthesis</w:t>
      </w:r>
    </w:p>
    <w:p w:rsidR="004143BA" w:rsidRDefault="004143BA" w:rsidP="00613DEC">
      <w:pPr>
        <w:pStyle w:val="Heading4"/>
      </w:pPr>
      <w:r>
        <w:t>Can be saved as variables, passed to functions, etc</w:t>
      </w:r>
      <w:r w:rsidR="00E04E2F">
        <w:t>.</w:t>
      </w:r>
    </w:p>
    <w:p w:rsidR="004143BA" w:rsidRDefault="004143BA" w:rsidP="00613DEC">
      <w:pPr>
        <w:pStyle w:val="Heading5"/>
      </w:pPr>
      <w:r>
        <w:lastRenderedPageBreak/>
        <w:t>const nestedExample = (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</w:t>
      </w:r>
      <w:r w:rsidR="00613DEC">
        <w:tab/>
      </w:r>
      <w:r>
        <w:t xml:space="preserve"> &lt;a href=</w:t>
      </w:r>
      <w:r w:rsidR="00E04E2F">
        <w:t>“l</w:t>
      </w:r>
      <w:r>
        <w:t>ink here”&gt;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       </w:t>
      </w:r>
      <w:r w:rsidR="00613DEC">
        <w:tab/>
      </w:r>
      <w:r>
        <w:t xml:space="preserve"> &lt;h1&gt; Click link &lt;/h1&gt;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/>
      </w:pPr>
      <w:r>
        <w:t xml:space="preserve">   </w:t>
      </w:r>
      <w:r w:rsidR="00613DEC">
        <w:tab/>
      </w:r>
      <w:r>
        <w:t xml:space="preserve"> &lt;/a&gt;</w:t>
      </w:r>
    </w:p>
    <w:p w:rsidR="004143BA" w:rsidRDefault="004143BA" w:rsidP="004143BA">
      <w:pPr>
        <w:pStyle w:val="Heading4"/>
        <w:numPr>
          <w:ilvl w:val="0"/>
          <w:numId w:val="0"/>
        </w:numPr>
        <w:ind w:left="1440" w:hanging="360"/>
      </w:pPr>
      <w:r>
        <w:t xml:space="preserve">       </w:t>
      </w:r>
      <w:r w:rsidR="00613DEC">
        <w:tab/>
      </w:r>
      <w:r>
        <w:t>);</w:t>
      </w:r>
    </w:p>
    <w:p w:rsidR="004143BA" w:rsidRDefault="004143BA" w:rsidP="00613DEC">
      <w:pPr>
        <w:pStyle w:val="Heading4"/>
      </w:pPr>
      <w:r>
        <w:t>JSX Outer Elements</w:t>
      </w:r>
    </w:p>
    <w:p w:rsidR="004143BA" w:rsidRDefault="004143BA" w:rsidP="00613DEC">
      <w:pPr>
        <w:pStyle w:val="Heading5"/>
      </w:pPr>
      <w:r>
        <w:t>A JSX expression must have exactly one outermost element</w:t>
      </w:r>
    </w:p>
    <w:p w:rsidR="004143BA" w:rsidRDefault="004143BA" w:rsidP="00613DEC">
      <w:pPr>
        <w:pStyle w:val="Heading6"/>
      </w:pPr>
      <w:r>
        <w:t>i.e. the first and closing tag of a JSX expression must be the same</w:t>
      </w:r>
    </w:p>
    <w:p w:rsidR="004143BA" w:rsidRDefault="004143BA" w:rsidP="00613DEC">
      <w:pPr>
        <w:pStyle w:val="Heading6"/>
      </w:pPr>
      <w:r>
        <w:t>You can always just wrap it in a &lt;div&gt; if this is an issue</w:t>
      </w:r>
    </w:p>
    <w:p w:rsidR="004143BA" w:rsidRDefault="004143BA" w:rsidP="00E04E2F">
      <w:pPr>
        <w:pStyle w:val="Heading2"/>
      </w:pPr>
      <w:r>
        <w:t>Rendering JSX</w:t>
      </w:r>
      <w:r w:rsidR="00E04E2F">
        <w:t xml:space="preserve"> - Make it appear on the screen</w:t>
      </w:r>
    </w:p>
    <w:p w:rsidR="004143BA" w:rsidRDefault="00E04E2F" w:rsidP="00613DEC">
      <w:pPr>
        <w:pStyle w:val="Heading4"/>
      </w:pPr>
      <w:r>
        <w:t>ReactDom</w:t>
      </w:r>
    </w:p>
    <w:p w:rsidR="00E04E2F" w:rsidRDefault="00E04E2F" w:rsidP="00613DEC">
      <w:pPr>
        <w:pStyle w:val="Heading5"/>
      </w:pPr>
      <w:r>
        <w:t xml:space="preserve">Name of the JavaScript library that deal with the </w:t>
      </w:r>
      <w:hyperlink r:id="rId9" w:history="1">
        <w:r w:rsidRPr="00E04E2F">
          <w:rPr>
            <w:rStyle w:val="Hyperlink"/>
          </w:rPr>
          <w:t>DOM</w:t>
        </w:r>
      </w:hyperlink>
    </w:p>
    <w:p w:rsidR="00E04E2F" w:rsidRDefault="00E04E2F" w:rsidP="00613DEC">
      <w:pPr>
        <w:pStyle w:val="Heading4"/>
      </w:pPr>
      <w:r>
        <w:t>ReactDOM.render()</w:t>
      </w:r>
    </w:p>
    <w:p w:rsidR="00E04E2F" w:rsidRDefault="00E04E2F" w:rsidP="00613DEC">
      <w:pPr>
        <w:pStyle w:val="Heading5"/>
      </w:pPr>
      <w:r>
        <w:t>Most common way to render JSX</w:t>
      </w:r>
    </w:p>
    <w:p w:rsidR="00C60098" w:rsidRDefault="00C60098" w:rsidP="00613DEC">
      <w:pPr>
        <w:pStyle w:val="Heading6"/>
      </w:pPr>
      <w:r>
        <w:t xml:space="preserve">Only updates DOM elements that </w:t>
      </w:r>
      <w:r w:rsidR="00640985">
        <w:t>have changed (called “diffing”)</w:t>
      </w:r>
    </w:p>
    <w:p w:rsidR="00C60098" w:rsidRDefault="00C60098" w:rsidP="00613DEC">
      <w:pPr>
        <w:pStyle w:val="Heading7"/>
      </w:pPr>
      <w:r>
        <w:t>React is so successful because of this significant</w:t>
      </w:r>
      <w:r w:rsidR="00640985">
        <w:t xml:space="preserve"> ability</w:t>
      </w:r>
    </w:p>
    <w:p w:rsidR="00640985" w:rsidRPr="00640985" w:rsidRDefault="00640985" w:rsidP="00613DEC">
      <w:pPr>
        <w:pStyle w:val="Heading7"/>
      </w:pPr>
      <w:r>
        <w:t xml:space="preserve">Accomplishes this because of </w:t>
      </w:r>
      <w:hyperlink r:id="rId10" w:history="1">
        <w:r w:rsidRPr="00640985">
          <w:rPr>
            <w:rStyle w:val="Hyperlink"/>
            <w:i/>
          </w:rPr>
          <w:t>the virtual DOM</w:t>
        </w:r>
      </w:hyperlink>
    </w:p>
    <w:p w:rsidR="00640985" w:rsidRDefault="00640985" w:rsidP="00613DEC">
      <w:pPr>
        <w:pStyle w:val="Heading8"/>
      </w:pPr>
      <w:r>
        <w:t>Entire Virtual DOM gets updated</w:t>
      </w:r>
    </w:p>
    <w:p w:rsidR="00640985" w:rsidRDefault="00640985" w:rsidP="00613DEC">
      <w:pPr>
        <w:pStyle w:val="Heading8"/>
      </w:pPr>
      <w:r>
        <w:t>Virtual DOM is compared to snapshot of DOM right before the update</w:t>
      </w:r>
    </w:p>
    <w:p w:rsidR="00640985" w:rsidRDefault="00640985" w:rsidP="00613DEC">
      <w:pPr>
        <w:pStyle w:val="Heading8"/>
      </w:pPr>
      <w:r>
        <w:t>React figures out which objects have changed and change only those objects in the real DOM</w:t>
      </w:r>
    </w:p>
    <w:p w:rsidR="00640985" w:rsidRDefault="00640985" w:rsidP="00613DEC">
      <w:pPr>
        <w:pStyle w:val="Heading8"/>
      </w:pPr>
      <w:r>
        <w:t xml:space="preserve">Changes on the real DOM cause the screen </w:t>
      </w:r>
    </w:p>
    <w:p w:rsidR="00E04E2F" w:rsidRDefault="00E04E2F" w:rsidP="00613DEC">
      <w:pPr>
        <w:pStyle w:val="Heading5"/>
      </w:pPr>
      <w:r>
        <w:t>Takes the JSX expression, creates corresponding tree DOM nodes, and adds that tree to the DOM</w:t>
      </w:r>
    </w:p>
    <w:p w:rsidR="00E04E2F" w:rsidRDefault="00E04E2F" w:rsidP="00613DEC">
      <w:pPr>
        <w:pStyle w:val="Heading5"/>
      </w:pPr>
      <w:r>
        <w:t xml:space="preserve">The first argument (HTML looking thing) being passed should evaluate to a JSX expression, and it will be rendered on the screen </w:t>
      </w:r>
    </w:p>
    <w:p w:rsidR="00E04E2F" w:rsidRDefault="00E04E2F" w:rsidP="00613DEC">
      <w:pPr>
        <w:pStyle w:val="Heading6"/>
      </w:pPr>
      <w:r>
        <w:t>It doesn’t have to literally be a JSX expression</w:t>
      </w:r>
    </w:p>
    <w:p w:rsidR="00E04E2F" w:rsidRDefault="00E04E2F" w:rsidP="00613DEC">
      <w:pPr>
        <w:pStyle w:val="Heading6"/>
      </w:pPr>
      <w:r>
        <w:t>It could be a variable as long as it evaluates to a JSX expression</w:t>
      </w:r>
    </w:p>
    <w:p w:rsidR="00E04E2F" w:rsidRDefault="00E04E2F" w:rsidP="00613DEC">
      <w:pPr>
        <w:pStyle w:val="Heading5"/>
      </w:pPr>
      <w:r>
        <w:t>The second argument tells where to put the first argument on the screen</w:t>
      </w:r>
    </w:p>
    <w:p w:rsidR="00E04E2F" w:rsidRDefault="00E04E2F" w:rsidP="00613DEC">
      <w:pPr>
        <w:pStyle w:val="Heading6"/>
      </w:pPr>
      <w:r>
        <w:t>Example: document.getElementById(‘app’)</w:t>
      </w:r>
    </w:p>
    <w:p w:rsidR="00F97E3C" w:rsidRDefault="00E04E2F" w:rsidP="00613DEC">
      <w:pPr>
        <w:pStyle w:val="Heading6"/>
      </w:pPr>
      <w:r>
        <w:t>Note: The first argument is appended to whatever element is selected by the second argument</w:t>
      </w:r>
    </w:p>
    <w:p w:rsidR="0057286A" w:rsidRDefault="0057286A" w:rsidP="00962B4C">
      <w:pPr>
        <w:pStyle w:val="Heading1"/>
      </w:pPr>
      <w:r>
        <w:t>Advanced JSX</w:t>
      </w:r>
      <w:r w:rsidR="00F97E3C">
        <w:t xml:space="preserve"> </w:t>
      </w:r>
    </w:p>
    <w:p w:rsidR="00F97E3C" w:rsidRDefault="00F97E3C" w:rsidP="00962B4C">
      <w:pPr>
        <w:pStyle w:val="Heading3"/>
      </w:pPr>
      <w:r>
        <w:t>Grammar in JSX is mostly the same as HTML with subtle differences</w:t>
      </w:r>
    </w:p>
    <w:p w:rsidR="0057286A" w:rsidRDefault="0057286A" w:rsidP="00F97E3C">
      <w:pPr>
        <w:pStyle w:val="Heading4"/>
      </w:pPr>
      <w:r>
        <w:t>class vs className</w:t>
      </w:r>
    </w:p>
    <w:p w:rsidR="00F97E3C" w:rsidRDefault="004F1D19" w:rsidP="00F97E3C">
      <w:pPr>
        <w:pStyle w:val="Heading5"/>
      </w:pPr>
      <w:r>
        <w:lastRenderedPageBreak/>
        <w:t>class in HTML is className in JSX because class is a reserved word in JS which JSX get translated you can’t use class</w:t>
      </w:r>
    </w:p>
    <w:p w:rsidR="00F97E3C" w:rsidRDefault="004F1D19" w:rsidP="00F97E3C">
      <w:pPr>
        <w:pStyle w:val="Heading6"/>
      </w:pPr>
      <w:r>
        <w:t>JSX className attribute automatically render as class attributes</w:t>
      </w:r>
    </w:p>
    <w:p w:rsidR="00F97E3C" w:rsidRDefault="00F97E3C" w:rsidP="00F97E3C">
      <w:pPr>
        <w:pStyle w:val="Heading4"/>
      </w:pPr>
      <w:r>
        <w:t>Self-Closing Tags</w:t>
      </w:r>
    </w:p>
    <w:p w:rsidR="00F97E3C" w:rsidRDefault="00F97E3C" w:rsidP="00F97E3C">
      <w:pPr>
        <w:pStyle w:val="Heading5"/>
      </w:pPr>
      <w:r>
        <w:t>Must include the / in self closing tags with JSX (optional in HTML)</w:t>
      </w:r>
    </w:p>
    <w:p w:rsidR="00F97E3C" w:rsidRDefault="00F97E3C" w:rsidP="00F97E3C">
      <w:pPr>
        <w:pStyle w:val="Heading6"/>
      </w:pPr>
      <w:r>
        <w:t>&lt;br /&gt; is JSX is ok but &lt;br&gt; is not (even tho both ok in HTML)</w:t>
      </w:r>
    </w:p>
    <w:p w:rsidR="0063392E" w:rsidRDefault="0063392E" w:rsidP="0063392E">
      <w:pPr>
        <w:pStyle w:val="Heading3"/>
      </w:pPr>
      <w:r>
        <w:t>JavaScript in JSX (which is in JavaScript file)</w:t>
      </w:r>
    </w:p>
    <w:p w:rsidR="0063392E" w:rsidRDefault="008C022F" w:rsidP="008C022F">
      <w:pPr>
        <w:pStyle w:val="Heading4"/>
      </w:pPr>
      <w:r>
        <w:t>Wrap in { } for JSX code to be read as JavaScript</w:t>
      </w:r>
    </w:p>
    <w:p w:rsidR="00D106E1" w:rsidRDefault="008C022F" w:rsidP="00D106E1">
      <w:pPr>
        <w:pStyle w:val="Heading5"/>
      </w:pPr>
      <w:r>
        <w:t>Example: &lt;h1&gt;{2 + 3}&lt;/h1&gt; will show 5 but without the { } it will literally show 2 + 3</w:t>
      </w:r>
    </w:p>
    <w:p w:rsidR="00D106E1" w:rsidRDefault="00D106E1" w:rsidP="00D106E1">
      <w:pPr>
        <w:pStyle w:val="Heading4"/>
      </w:pPr>
      <w:r>
        <w:t>Injected JavaScript is part of same environment as rest of file so you can access variables inside of J</w:t>
      </w:r>
      <w:r w:rsidR="000458A8">
        <w:t>SX expressions even if variable</w:t>
      </w:r>
      <w:r>
        <w:t xml:space="preserve"> declared outsid</w:t>
      </w:r>
      <w:r w:rsidR="000458A8">
        <w:t>e</w:t>
      </w:r>
    </w:p>
    <w:p w:rsidR="00C55F74" w:rsidRDefault="00C55F74" w:rsidP="00D106E1">
      <w:pPr>
        <w:pStyle w:val="Heading4"/>
      </w:pPr>
      <w:r>
        <w:t>Object properties are often used to set attributes</w:t>
      </w:r>
      <w:r w:rsidR="000458A8">
        <w:t xml:space="preserve"> (organize code)</w:t>
      </w:r>
    </w:p>
    <w:p w:rsidR="007E3FB1" w:rsidRDefault="007E3FB1" w:rsidP="00D106E1">
      <w:pPr>
        <w:pStyle w:val="Heading4"/>
      </w:pPr>
      <w:r>
        <w:t>Event Listeners (</w:t>
      </w:r>
      <w:hyperlink r:id="rId11" w:anchor="supported-events" w:history="1">
        <w:r w:rsidRPr="007E3FB1">
          <w:rPr>
            <w:rStyle w:val="Hyperlink"/>
          </w:rPr>
          <w:t>valid event names</w:t>
        </w:r>
      </w:hyperlink>
      <w:r>
        <w:t xml:space="preserve">) </w:t>
      </w:r>
    </w:p>
    <w:p w:rsidR="007E3FB1" w:rsidRDefault="007E3FB1" w:rsidP="007E3FB1">
      <w:pPr>
        <w:pStyle w:val="Heading5"/>
      </w:pPr>
      <w:r>
        <w:t>Attribute value should be a valid/defined function</w:t>
      </w:r>
    </w:p>
    <w:p w:rsidR="000458A8" w:rsidRDefault="007E3FB1" w:rsidP="000458A8">
      <w:pPr>
        <w:pStyle w:val="Heading5"/>
      </w:pPr>
      <w:r>
        <w:t>Written in camelCase for</w:t>
      </w:r>
      <w:r w:rsidR="000458A8">
        <w:t xml:space="preserve"> JSX not all lowercase like HTML</w:t>
      </w:r>
    </w:p>
    <w:p w:rsidR="000458A8" w:rsidRDefault="000458A8" w:rsidP="000458A8">
      <w:pPr>
        <w:pStyle w:val="Heading4"/>
      </w:pPr>
      <w:r>
        <w:t>Conditionals: If statements that don’t work (can’t use an ‘ if ’ in JSX)</w:t>
      </w:r>
    </w:p>
    <w:p w:rsidR="000458A8" w:rsidRDefault="000458A8" w:rsidP="000458A8">
      <w:pPr>
        <w:pStyle w:val="Heading5"/>
      </w:pPr>
      <w:r>
        <w:t xml:space="preserve">Explained </w:t>
      </w:r>
      <w:hyperlink r:id="rId12" w:history="1">
        <w:r w:rsidRPr="000458A8">
          <w:rPr>
            <w:rStyle w:val="Hyperlink"/>
          </w:rPr>
          <w:t>here</w:t>
        </w:r>
      </w:hyperlink>
    </w:p>
    <w:p w:rsidR="000458A8" w:rsidRDefault="000458A8" w:rsidP="000458A8">
      <w:pPr>
        <w:pStyle w:val="Heading5"/>
      </w:pPr>
      <w:r>
        <w:t>Common to keep the if else outside of JSX tags</w:t>
      </w:r>
      <w:r w:rsidR="00085B5E">
        <w:t>, not injected between</w:t>
      </w:r>
    </w:p>
    <w:p w:rsidR="00085B5E" w:rsidRDefault="00085B5E" w:rsidP="000458A8">
      <w:pPr>
        <w:pStyle w:val="Heading5"/>
      </w:pPr>
      <w:r>
        <w:t xml:space="preserve">Ternary Operator – more compact way to write conditionals </w:t>
      </w:r>
    </w:p>
    <w:p w:rsidR="001F3EBF" w:rsidRDefault="00E93FCD" w:rsidP="001F3EBF">
      <w:pPr>
        <w:pStyle w:val="Heading6"/>
      </w:pPr>
      <w:hyperlink r:id="rId13" w:history="1">
        <w:r w:rsidR="001F3EBF" w:rsidRPr="001F3EBF">
          <w:rPr>
            <w:rStyle w:val="Hyperlink"/>
          </w:rPr>
          <w:t>Explanation</w:t>
        </w:r>
      </w:hyperlink>
      <w:r w:rsidR="001F3EBF">
        <w:t>: x ? y : z  (if x truth return y, if x false return z)</w:t>
      </w:r>
    </w:p>
    <w:p w:rsidR="001F3EBF" w:rsidRDefault="001F3EBF" w:rsidP="001F3EBF">
      <w:pPr>
        <w:pStyle w:val="Heading5"/>
      </w:pPr>
      <w:r>
        <w:t>&amp;&amp;</w:t>
      </w:r>
      <w:r w:rsidR="00CC2BA8">
        <w:t xml:space="preserve"> operator</w:t>
      </w:r>
      <w:r>
        <w:t xml:space="preserve"> </w:t>
      </w:r>
    </w:p>
    <w:p w:rsidR="00CC2BA8" w:rsidRDefault="00CC2BA8" w:rsidP="00CC2BA8">
      <w:pPr>
        <w:pStyle w:val="Heading6"/>
      </w:pPr>
      <w:r>
        <w:t>Works best in conditionals that will sometimes do an action but other times do nothing at all</w:t>
      </w:r>
    </w:p>
    <w:p w:rsidR="00CC7388" w:rsidRDefault="00CC7388" w:rsidP="00CC7388">
      <w:pPr>
        <w:pStyle w:val="Heading5"/>
      </w:pPr>
      <w:r>
        <w:t>.map()</w:t>
      </w:r>
    </w:p>
    <w:p w:rsidR="00CC7388" w:rsidRDefault="00CC7388" w:rsidP="00CC7388">
      <w:pPr>
        <w:pStyle w:val="Heading6"/>
      </w:pPr>
      <w:r>
        <w:t>Is best bet for creating lists in JSX</w:t>
      </w:r>
      <w:r w:rsidR="00962B4C">
        <w:t xml:space="preserve"> for example: </w:t>
      </w:r>
    </w:p>
    <w:p w:rsidR="00962B4C" w:rsidRDefault="008F098B" w:rsidP="00962B4C">
      <w:pPr>
        <w:pStyle w:val="Heading7"/>
      </w:pPr>
      <w:r>
        <w:t>const arrays = [‘thing1’, ‘thing2’, ‘thing3’]</w:t>
      </w:r>
      <w:r w:rsidR="00962B4C">
        <w:t>;</w:t>
      </w:r>
    </w:p>
    <w:p w:rsidR="00962B4C" w:rsidRDefault="00962B4C" w:rsidP="00962B4C">
      <w:pPr>
        <w:pStyle w:val="Heading7"/>
        <w:numPr>
          <w:ilvl w:val="0"/>
          <w:numId w:val="0"/>
        </w:numPr>
        <w:ind w:left="2160"/>
      </w:pPr>
      <w:r>
        <w:t xml:space="preserve">      </w:t>
      </w:r>
      <w:r w:rsidR="008F098B">
        <w:t xml:space="preserve"> const listArray = arrays.map( arrayItem =&gt; </w:t>
      </w:r>
    </w:p>
    <w:p w:rsidR="008F098B" w:rsidRDefault="00962B4C" w:rsidP="00962B4C">
      <w:pPr>
        <w:pStyle w:val="Heading7"/>
        <w:numPr>
          <w:ilvl w:val="0"/>
          <w:numId w:val="0"/>
        </w:numPr>
        <w:ind w:left="2520"/>
      </w:pPr>
      <w:r>
        <w:t xml:space="preserve">        </w:t>
      </w:r>
      <w:r w:rsidR="008F098B">
        <w:t>&lt;li&gt;{arrayItem} &lt;/li&gt;);</w:t>
      </w:r>
    </w:p>
    <w:p w:rsidR="00962B4C" w:rsidRDefault="008F098B" w:rsidP="00962B4C">
      <w:pPr>
        <w:pStyle w:val="Heading7"/>
        <w:numPr>
          <w:ilvl w:val="0"/>
          <w:numId w:val="0"/>
        </w:numPr>
        <w:ind w:left="2520"/>
      </w:pPr>
      <w:r>
        <w:t>ReactDom.render(&lt;ul&gt;{listArray}&lt;/ul&gt;, document.get … );</w:t>
      </w:r>
    </w:p>
    <w:p w:rsidR="00962B4C" w:rsidRDefault="00962B4C" w:rsidP="00962B4C">
      <w:pPr>
        <w:pStyle w:val="Heading5"/>
      </w:pPr>
      <w:r>
        <w:t>Keys – JSX attribute and the value should be unique (like and id)</w:t>
      </w:r>
    </w:p>
    <w:p w:rsidR="00962B4C" w:rsidRDefault="00962B4C" w:rsidP="00962B4C">
      <w:pPr>
        <w:pStyle w:val="Heading6"/>
      </w:pPr>
      <w:r>
        <w:t>React uses them internally (don’t see it) to track lists</w:t>
      </w:r>
    </w:p>
    <w:p w:rsidR="00962B4C" w:rsidRDefault="00962B4C" w:rsidP="00962B4C">
      <w:pPr>
        <w:pStyle w:val="Heading6"/>
      </w:pPr>
      <w:r>
        <w:t>React might scramble lists if you don’t use keys correctly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</w:p>
    <w:p w:rsidR="00962B4C" w:rsidRDefault="00962B4C" w:rsidP="00962B4C">
      <w:pPr>
        <w:pStyle w:val="Heading6"/>
      </w:pPr>
      <w:r>
        <w:t xml:space="preserve">Needs keys if either of the following is true: </w:t>
      </w:r>
    </w:p>
    <w:p w:rsidR="00962B4C" w:rsidRDefault="00962B4C" w:rsidP="00962B4C">
      <w:pPr>
        <w:pStyle w:val="Heading7"/>
      </w:pPr>
      <w:r>
        <w:t xml:space="preserve">The list-items have ‘memory’ from one render to the next </w:t>
      </w:r>
    </w:p>
    <w:p w:rsidR="00962B4C" w:rsidRDefault="00962B4C" w:rsidP="00962B4C">
      <w:pPr>
        <w:pStyle w:val="Heading8"/>
      </w:pPr>
      <w:r>
        <w:t xml:space="preserve">i.e.  was something checked off a list? </w:t>
      </w:r>
    </w:p>
    <w:p w:rsidR="00962B4C" w:rsidRDefault="00962B4C" w:rsidP="00962B4C">
      <w:pPr>
        <w:pStyle w:val="Heading7"/>
      </w:pPr>
      <w:r>
        <w:t>A list’s order might be shuffled</w:t>
      </w:r>
    </w:p>
    <w:p w:rsidR="00962B4C" w:rsidRDefault="00962B4C" w:rsidP="00962B4C">
      <w:pPr>
        <w:pStyle w:val="Heading8"/>
      </w:pPr>
      <w:r>
        <w:lastRenderedPageBreak/>
        <w:t>i.e. maybe a lists search results</w:t>
      </w:r>
    </w:p>
    <w:p w:rsidR="00F97E3C" w:rsidRDefault="00962B4C" w:rsidP="00962B4C">
      <w:pPr>
        <w:pStyle w:val="Heading7"/>
      </w:pPr>
      <w:r>
        <w:t>Otherwise you don’t have to use keys (but doesn’t hurt if you do)</w:t>
      </w:r>
    </w:p>
    <w:p w:rsidR="00962B4C" w:rsidRDefault="00E93FCD" w:rsidP="00962B4C">
      <w:pPr>
        <w:pStyle w:val="Heading3"/>
      </w:pPr>
      <w:hyperlink r:id="rId14" w:anchor="react.createelement" w:history="1">
        <w:r w:rsidR="00962B4C" w:rsidRPr="00962B4C">
          <w:rPr>
            <w:rStyle w:val="Hyperlink"/>
          </w:rPr>
          <w:t>React.createElement</w:t>
        </w:r>
      </w:hyperlink>
    </w:p>
    <w:p w:rsidR="00962B4C" w:rsidRDefault="00962B4C" w:rsidP="00962B4C">
      <w:pPr>
        <w:pStyle w:val="Heading4"/>
      </w:pPr>
      <w:r>
        <w:t xml:space="preserve">You can write React code without using JSX (majority of programmers do use JSX, but don’t have to) </w:t>
      </w:r>
    </w:p>
    <w:p w:rsidR="00962B4C" w:rsidRDefault="00962B4C" w:rsidP="00962B4C">
      <w:pPr>
        <w:pStyle w:val="Heading5"/>
      </w:pPr>
      <w:r>
        <w:t>Example in JSX</w:t>
      </w:r>
    </w:p>
    <w:p w:rsidR="00962B4C" w:rsidRDefault="00962B4C" w:rsidP="00962B4C">
      <w:pPr>
        <w:pStyle w:val="Heading6"/>
      </w:pPr>
      <w:r>
        <w:t>const title = &lt;h1&gt;Hello World&lt;/h1&gt;</w:t>
      </w:r>
    </w:p>
    <w:p w:rsidR="00962B4C" w:rsidRDefault="00962B4C" w:rsidP="00962B4C">
      <w:pPr>
        <w:pStyle w:val="Heading5"/>
      </w:pPr>
      <w:r>
        <w:t>Example of React without JSX</w:t>
      </w:r>
    </w:p>
    <w:p w:rsidR="00962B4C" w:rsidRDefault="00962B4C" w:rsidP="00962B4C">
      <w:pPr>
        <w:pStyle w:val="Heading6"/>
      </w:pPr>
      <w:r>
        <w:t>Const title = React.createElement(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“h1”,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null,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 xml:space="preserve">    “Hello World”</w:t>
      </w:r>
    </w:p>
    <w:p w:rsidR="00962B4C" w:rsidRDefault="00962B4C" w:rsidP="00962B4C">
      <w:pPr>
        <w:pStyle w:val="Heading6"/>
        <w:numPr>
          <w:ilvl w:val="0"/>
          <w:numId w:val="0"/>
        </w:numPr>
        <w:ind w:left="2160"/>
      </w:pPr>
      <w:r>
        <w:t>);</w:t>
      </w:r>
    </w:p>
    <w:p w:rsidR="00962B4C" w:rsidRDefault="00962B4C" w:rsidP="00962B4C">
      <w:pPr>
        <w:pStyle w:val="Heading5"/>
      </w:pPr>
      <w:r>
        <w:t>When a JSX element is compiled the compiler transforms the JSX into the method above</w:t>
      </w:r>
    </w:p>
    <w:p w:rsidR="0008737A" w:rsidRDefault="00962B4C" w:rsidP="0008737A">
      <w:pPr>
        <w:pStyle w:val="Heading1"/>
      </w:pPr>
      <w:r>
        <w:t>React Components</w:t>
      </w:r>
    </w:p>
    <w:p w:rsidR="0008737A" w:rsidRPr="005C7A95" w:rsidRDefault="0008737A" w:rsidP="0008737A">
      <w:pPr>
        <w:pStyle w:val="Heading2"/>
        <w:rPr>
          <w:rFonts w:cstheme="minorBidi"/>
          <w:szCs w:val="22"/>
        </w:rPr>
      </w:pPr>
      <w:r w:rsidRPr="005C7A95">
        <w:rPr>
          <w:szCs w:val="22"/>
        </w:rPr>
        <w:t>A component is a small, reusable chunk of code that is responsible for one job. That job is often to render some HTML.</w:t>
      </w:r>
    </w:p>
    <w:p w:rsidR="0008737A" w:rsidRPr="005C7A95" w:rsidRDefault="0008737A" w:rsidP="0008737A">
      <w:pPr>
        <w:pStyle w:val="Heading2"/>
        <w:rPr>
          <w:rFonts w:cstheme="minorBidi"/>
          <w:color w:val="auto"/>
          <w:szCs w:val="22"/>
        </w:rPr>
      </w:pP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React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Fonts w:cs="Calibri"/>
          <w:color w:val="auto"/>
          <w:szCs w:val="22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'react'</w:t>
      </w:r>
      <w:r w:rsidRPr="005C7A95">
        <w:rPr>
          <w:rFonts w:cs="Calibri"/>
          <w:color w:val="auto"/>
          <w:szCs w:val="22"/>
          <w:shd w:val="clear" w:color="auto" w:fill="FFFFFF"/>
        </w:rPr>
        <w:t>;</w:t>
      </w:r>
    </w:p>
    <w:p w:rsidR="0008737A" w:rsidRPr="005C7A95" w:rsidRDefault="0008737A" w:rsidP="0008737A">
      <w:pPr>
        <w:pStyle w:val="Heading4"/>
        <w:rPr>
          <w:rFonts w:cstheme="minorBidi"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create a variable named React: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import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React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from</w:t>
      </w:r>
      <w:r w:rsidRPr="005C7A95">
        <w:rPr>
          <w:color w:val="747474" w:themeColor="background2" w:themeShade="80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'react'</w:t>
      </w:r>
      <w:r w:rsidRPr="005C7A95">
        <w:rPr>
          <w:color w:val="747474" w:themeColor="background2" w:themeShade="80"/>
          <w:shd w:val="clear" w:color="auto" w:fill="FFFFFF"/>
        </w:rPr>
        <w:t>;</w:t>
      </w:r>
      <w:r w:rsidR="005C7A95" w:rsidRPr="005C7A95">
        <w:rPr>
          <w:color w:val="747474" w:themeColor="background2" w:themeShade="80"/>
          <w:shd w:val="clear" w:color="auto" w:fill="FFFFFF"/>
        </w:rPr>
        <w:br/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evaluate this variable and get a particular, imported JavaScript object:</w:t>
      </w:r>
      <w:r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React</w:t>
      </w:r>
      <w:r w:rsidR="005C7A95" w:rsidRPr="005C7A95">
        <w:rPr>
          <w:rStyle w:val="m5168182989902967634cm-variable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// { imported object properties here... }</w:t>
      </w:r>
    </w:p>
    <w:p w:rsidR="005C7A95" w:rsidRPr="005C7A95" w:rsidRDefault="0008737A" w:rsidP="005C7A95">
      <w:pPr>
        <w:pStyle w:val="Heading4"/>
        <w:rPr>
          <w:rStyle w:val="Emphasis"/>
          <w:rFonts w:cstheme="minorBidi"/>
          <w:iCs/>
          <w:color w:val="747474" w:themeColor="background2" w:themeShade="80"/>
        </w:rPr>
      </w:pPr>
      <w:r w:rsidRPr="005C7A95">
        <w:rPr>
          <w:rStyle w:val="m5168182989902967634cm-comment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This imported object contains methods that you need in order to use React. The object is called the React </w:t>
      </w:r>
      <w:r w:rsidRPr="005C7A95">
        <w:rPr>
          <w:rStyle w:val="Emphasis"/>
          <w:rFonts w:cs="Calibri"/>
          <w:color w:val="747474" w:themeColor="background2" w:themeShade="80"/>
          <w:bdr w:val="none" w:sz="0" w:space="0" w:color="auto" w:frame="1"/>
          <w:shd w:val="clear" w:color="auto" w:fill="FFFFFF"/>
        </w:rPr>
        <w:t>library.</w:t>
      </w:r>
    </w:p>
    <w:p w:rsidR="005C7A95" w:rsidRPr="005C7A95" w:rsidRDefault="005C7A95" w:rsidP="005C7A95">
      <w:pPr>
        <w:pStyle w:val="Heading2"/>
        <w:rPr>
          <w:rStyle w:val="Emphasis"/>
          <w:i w:val="0"/>
          <w:iCs w:val="0"/>
          <w:szCs w:val="22"/>
        </w:rPr>
      </w:pP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import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def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ReactDOM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keyword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from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 xml:space="preserve"> </w:t>
      </w:r>
      <w:r w:rsidRPr="005C7A95">
        <w:rPr>
          <w:rStyle w:val="m5168182989902967634cm-string"/>
          <w:rFonts w:cs="Calibri"/>
          <w:i/>
          <w:iCs/>
          <w:color w:val="auto"/>
          <w:szCs w:val="22"/>
          <w:bdr w:val="none" w:sz="0" w:space="0" w:color="auto" w:frame="1"/>
          <w:shd w:val="clear" w:color="auto" w:fill="FFFFFF"/>
        </w:rPr>
        <w:t>'react-dom'</w:t>
      </w:r>
      <w:r w:rsidRPr="005C7A95">
        <w:rPr>
          <w:rStyle w:val="Emphasis"/>
          <w:rFonts w:cs="Calibri"/>
          <w:color w:val="auto"/>
          <w:szCs w:val="22"/>
          <w:bdr w:val="none" w:sz="0" w:space="0" w:color="auto" w:frame="1"/>
          <w:shd w:val="clear" w:color="auto" w:fill="FFFFFF"/>
        </w:rPr>
        <w:t>;</w:t>
      </w:r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‘react-dom’ 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are meant for interacting with the </w:t>
      </w:r>
      <w:hyperlink r:id="rId15" w:history="1">
        <w:r w:rsidRPr="005C7A95">
          <w:rPr>
            <w:rStyle w:val="Hyperlink"/>
            <w:rFonts w:cs="Calibri"/>
            <w:color w:val="00B0F0"/>
            <w:bdr w:val="none" w:sz="0" w:space="0" w:color="auto" w:frame="1"/>
            <w:shd w:val="clear" w:color="auto" w:fill="FFFFFF"/>
          </w:rPr>
          <w:t>DOM</w:t>
        </w:r>
      </w:hyperlink>
    </w:p>
    <w:p w:rsidR="005C7A95" w:rsidRPr="005C7A95" w:rsidRDefault="0008737A" w:rsidP="005C7A95">
      <w:pPr>
        <w:pStyle w:val="Heading4"/>
        <w:rPr>
          <w:i w:val="0"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The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don't deal with the DOM at all. They don't engage directly with anything that isn't part of React.</w:t>
      </w:r>
    </w:p>
    <w:p w:rsidR="005C7A95" w:rsidRPr="005C7A95" w:rsidRDefault="0008737A" w:rsidP="005C7A95">
      <w:pPr>
        <w:pStyle w:val="Heading4"/>
        <w:rPr>
          <w:rStyle w:val="Emphasis"/>
          <w:iCs/>
          <w:color w:val="747474" w:themeColor="background2" w:themeShade="80"/>
        </w:rPr>
      </w:pP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To clarify: the DOM is used in React applications, but it isn't part of React. After all, the DOM is also used in countless non-React applications. Methods imported from</w:t>
      </w:r>
      <w:r w:rsidR="005C7A95"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 xml:space="preserve"> ‘react’</w:t>
      </w:r>
      <w:r w:rsidRPr="005C7A95">
        <w:rPr>
          <w:rStyle w:val="Emphasis"/>
          <w:rFonts w:cs="Calibri"/>
          <w:i/>
          <w:color w:val="747474" w:themeColor="background2" w:themeShade="80"/>
          <w:bdr w:val="none" w:sz="0" w:space="0" w:color="auto" w:frame="1"/>
          <w:shd w:val="clear" w:color="auto" w:fill="FFFFFF"/>
        </w:rPr>
        <w:t> are only for pure React purposes, such as creating components or writing JSX elements.</w:t>
      </w:r>
    </w:p>
    <w:p w:rsidR="005C7A95" w:rsidRPr="005C7A95" w:rsidRDefault="005C7A95" w:rsidP="005C7A95">
      <w:pPr>
        <w:pStyle w:val="Heading2"/>
      </w:pPr>
      <w:r>
        <w:rPr>
          <w:bdr w:val="none" w:sz="0" w:space="0" w:color="auto" w:frame="1"/>
          <w:shd w:val="clear" w:color="auto" w:fill="FFFFFF"/>
        </w:rPr>
        <w:t>Component Class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Every component must come from a component class</w:t>
      </w:r>
      <w:r w:rsidR="005E131A">
        <w:rPr>
          <w:bdr w:val="none" w:sz="0" w:space="0" w:color="auto" w:frame="1"/>
          <w:shd w:val="clear" w:color="auto" w:fill="FFFFFF"/>
        </w:rPr>
        <w:t xml:space="preserve"> (component class is not a component)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If you have a component class, you can create as many components as you want</w:t>
      </w:r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lastRenderedPageBreak/>
        <w:t>To make a component class you use a base class from React library (React.Component)</w:t>
      </w:r>
    </w:p>
    <w:p w:rsidR="00613DEC" w:rsidRPr="00613DEC" w:rsidRDefault="005E131A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Links to more</w:t>
      </w:r>
      <w:r w:rsidR="00613DEC">
        <w:rPr>
          <w:bdr w:val="none" w:sz="0" w:space="0" w:color="auto" w:frame="1"/>
          <w:shd w:val="clear" w:color="auto" w:fill="FFFFFF"/>
        </w:rPr>
        <w:t xml:space="preserve"> info on classes: </w:t>
      </w:r>
      <w:hyperlink r:id="rId16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1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7" w:anchor="react.createelement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2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8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3</w:t>
        </w:r>
      </w:hyperlink>
      <w:r w:rsidRPr="005E131A">
        <w:rPr>
          <w:i w:val="0"/>
          <w:bdr w:val="none" w:sz="0" w:space="0" w:color="auto" w:frame="1"/>
          <w:shd w:val="clear" w:color="auto" w:fill="FFFFFF"/>
        </w:rPr>
        <w:t xml:space="preserve">   </w:t>
      </w:r>
      <w:hyperlink r:id="rId19" w:history="1">
        <w:r w:rsidR="00613DEC" w:rsidRPr="005E131A">
          <w:rPr>
            <w:rStyle w:val="Hyperlink"/>
            <w:i w:val="0"/>
            <w:bdr w:val="none" w:sz="0" w:space="0" w:color="auto" w:frame="1"/>
            <w:shd w:val="clear" w:color="auto" w:fill="FFFFFF"/>
          </w:rPr>
          <w:t>4</w:t>
        </w:r>
      </w:hyperlink>
    </w:p>
    <w:p w:rsidR="00613DEC" w:rsidRPr="00613DEC" w:rsidRDefault="00613DEC" w:rsidP="005C7A95">
      <w:pPr>
        <w:pStyle w:val="Heading4"/>
      </w:pPr>
      <w:r>
        <w:rPr>
          <w:bdr w:val="none" w:sz="0" w:space="0" w:color="auto" w:frame="1"/>
          <w:shd w:val="clear" w:color="auto" w:fill="FFFFFF"/>
        </w:rPr>
        <w:t>Component class variable names must begin with capital letters</w:t>
      </w:r>
    </w:p>
    <w:p w:rsidR="00613DEC" w:rsidRPr="00613DEC" w:rsidRDefault="00613DEC" w:rsidP="005E131A">
      <w:pPr>
        <w:pStyle w:val="Heading4"/>
      </w:pPr>
      <w:r>
        <w:rPr>
          <w:bdr w:val="none" w:sz="0" w:space="0" w:color="auto" w:frame="1"/>
          <w:shd w:val="clear" w:color="auto" w:fill="FFFFFF"/>
        </w:rPr>
        <w:t xml:space="preserve">This adheres to JavaScript’s class syntax (and </w:t>
      </w:r>
      <w:hyperlink r:id="rId20" w:history="1">
        <w:r w:rsidRPr="00613DEC">
          <w:rPr>
            <w:rStyle w:val="Hyperlink"/>
            <w:bdr w:val="none" w:sz="0" w:space="0" w:color="auto" w:frame="1"/>
            <w:shd w:val="clear" w:color="auto" w:fill="FFFFFF"/>
          </w:rPr>
          <w:t>broader programming convention</w:t>
        </w:r>
      </w:hyperlink>
      <w:r>
        <w:rPr>
          <w:bdr w:val="none" w:sz="0" w:space="0" w:color="auto" w:frame="1"/>
          <w:shd w:val="clear" w:color="auto" w:fill="FFFFFF"/>
        </w:rPr>
        <w:t>)</w:t>
      </w:r>
    </w:p>
    <w:p w:rsidR="0008737A" w:rsidRPr="005C7A95" w:rsidRDefault="005E131A" w:rsidP="00613DEC">
      <w:pPr>
        <w:pStyle w:val="Heading2"/>
      </w:pPr>
      <w:r>
        <w:rPr>
          <w:bdr w:val="none" w:sz="0" w:space="0" w:color="auto" w:frame="1"/>
          <w:shd w:val="clear" w:color="auto" w:fill="FFFFFF"/>
        </w:rPr>
        <w:t>Review Components</w:t>
      </w:r>
      <w:r w:rsidR="0008737A" w:rsidRPr="005C7A95">
        <w:rPr>
          <w:bdr w:val="none" w:sz="0" w:space="0" w:color="auto" w:frame="1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3856893" cy="16202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7 at 12.10.38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76" cy="16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rPr>
          <w:rFonts w:asciiTheme="majorHAnsi" w:hAnsiTheme="majorHAnsi" w:cs="Times New Roman"/>
          <w:color w:val="auto"/>
        </w:rPr>
      </w:pPr>
      <w:r>
        <w:rPr>
          <w:rFonts w:asciiTheme="majorHAnsi" w:hAnsiTheme="majorHAnsi" w:cs="Times New Roman"/>
          <w:color w:val="auto"/>
        </w:rPr>
        <w:t xml:space="preserve">        </w:t>
      </w:r>
      <w:r>
        <w:rPr>
          <w:rFonts w:asciiTheme="majorHAnsi" w:hAnsiTheme="majorHAnsi" w:cs="Times New Roman"/>
          <w:noProof/>
          <w:color w:val="auto"/>
        </w:rPr>
        <w:drawing>
          <wp:inline distT="0" distB="0" distL="0" distR="0">
            <wp:extent cx="3845523" cy="1228431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7 at 12.11.24 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49" cy="12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1A" w:rsidRDefault="005E131A" w:rsidP="005E131A">
      <w:pPr>
        <w:pStyle w:val="Heading2"/>
      </w:pPr>
      <w:r>
        <w:t>Render Function</w:t>
      </w:r>
    </w:p>
    <w:p w:rsidR="005E131A" w:rsidRDefault="005E131A" w:rsidP="005E131A">
      <w:pPr>
        <w:pStyle w:val="Heading4"/>
      </w:pPr>
      <w:r>
        <w:t>This property must be included, name is render and value is a function</w:t>
      </w:r>
    </w:p>
    <w:p w:rsidR="005E131A" w:rsidRDefault="005E131A" w:rsidP="005E131A">
      <w:pPr>
        <w:pStyle w:val="Heading2"/>
      </w:pPr>
      <w:r>
        <w:t>Component Instance</w:t>
      </w:r>
    </w:p>
    <w:p w:rsidR="005E131A" w:rsidRDefault="005E131A" w:rsidP="005E131A">
      <w:pPr>
        <w:pStyle w:val="Heading3"/>
      </w:pPr>
      <w:r>
        <w:t>JSX elements can be either HTML-like, or component instances.</w:t>
      </w:r>
    </w:p>
    <w:p w:rsidR="005E131A" w:rsidRDefault="005E131A" w:rsidP="005E131A">
      <w:pPr>
        <w:pStyle w:val="Heading3"/>
      </w:pPr>
      <w:r>
        <w:t>JSX uses capitalization to distinguish</w:t>
      </w:r>
    </w:p>
    <w:p w:rsidR="005E131A" w:rsidRDefault="005E131A" w:rsidP="00624C2E">
      <w:pPr>
        <w:pStyle w:val="Heading4"/>
      </w:pPr>
      <w:r>
        <w:t xml:space="preserve">That is why component class names begin with capital letters </w:t>
      </w:r>
      <w:r w:rsidR="00624C2E">
        <w:t>–</w:t>
      </w:r>
      <w:r>
        <w:t xml:space="preserve"> </w:t>
      </w:r>
      <w:r w:rsidR="00624C2E">
        <w:t>says “I’m a component instance, not an HTML tag”</w:t>
      </w:r>
    </w:p>
    <w:p w:rsidR="00624C2E" w:rsidRDefault="00624C2E" w:rsidP="00624C2E">
      <w:pPr>
        <w:pStyle w:val="Heading1"/>
      </w:pPr>
      <w:r>
        <w:t>Components and advanced jsx</w:t>
      </w:r>
    </w:p>
    <w:p w:rsidR="00DA3732" w:rsidRDefault="00DA3732" w:rsidP="00DA3732">
      <w:pPr>
        <w:pStyle w:val="Heading2"/>
      </w:pPr>
      <w:r>
        <w:t>Render( ) must have a return, but can also contain more</w:t>
      </w:r>
    </w:p>
    <w:p w:rsidR="00DA3732" w:rsidRDefault="00DA3732" w:rsidP="0031627E">
      <w:pPr>
        <w:pStyle w:val="Heading4"/>
      </w:pPr>
      <w:r>
        <w:t>Example: Math.floor(Math.random() * 10 + 1);</w:t>
      </w:r>
    </w:p>
    <w:p w:rsidR="0031627E" w:rsidRDefault="0031627E" w:rsidP="0031627E">
      <w:pPr>
        <w:pStyle w:val="Heading2"/>
      </w:pPr>
      <w:r>
        <w:t xml:space="preserve">If statement is located </w:t>
      </w:r>
      <w:r>
        <w:rPr>
          <w:i/>
        </w:rPr>
        <w:t xml:space="preserve">inside </w:t>
      </w:r>
      <w:r>
        <w:t xml:space="preserve">the render, but </w:t>
      </w:r>
      <w:r>
        <w:rPr>
          <w:i/>
        </w:rPr>
        <w:t xml:space="preserve">before </w:t>
      </w:r>
      <w:r>
        <w:t>the return statement</w:t>
      </w:r>
    </w:p>
    <w:p w:rsidR="0031627E" w:rsidRDefault="0031627E" w:rsidP="0031627E">
      <w:pPr>
        <w:pStyle w:val="Heading2"/>
      </w:pPr>
      <w:r>
        <w:t>Using this. in a component</w:t>
      </w:r>
    </w:p>
    <w:p w:rsidR="0031627E" w:rsidRPr="005E131A" w:rsidRDefault="0031627E" w:rsidP="0031627E">
      <w:pPr>
        <w:pStyle w:val="Heading4"/>
      </w:pPr>
      <w:bookmarkStart w:id="0" w:name="_GoBack"/>
      <w:bookmarkEnd w:id="0"/>
    </w:p>
    <w:sectPr w:rsidR="0031627E" w:rsidRPr="005E131A" w:rsidSect="00613DEC">
      <w:footerReference w:type="default" r:id="rId23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FCD" w:rsidRDefault="00E93FCD">
      <w:pPr>
        <w:spacing w:after="0" w:line="240" w:lineRule="auto"/>
      </w:pPr>
      <w:r>
        <w:separator/>
      </w:r>
    </w:p>
    <w:p w:rsidR="00E93FCD" w:rsidRDefault="00E93FCD"/>
  </w:endnote>
  <w:endnote w:type="continuationSeparator" w:id="0">
    <w:p w:rsidR="00E93FCD" w:rsidRDefault="00E93FCD">
      <w:pPr>
        <w:spacing w:after="0" w:line="240" w:lineRule="auto"/>
      </w:pPr>
      <w:r>
        <w:continuationSeparator/>
      </w:r>
    </w:p>
    <w:p w:rsidR="00E93FCD" w:rsidRDefault="00E93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68E" w:rsidRDefault="00EB727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FCD" w:rsidRDefault="00E93FCD">
      <w:pPr>
        <w:spacing w:after="0" w:line="240" w:lineRule="auto"/>
      </w:pPr>
      <w:r>
        <w:separator/>
      </w:r>
    </w:p>
    <w:p w:rsidR="00E93FCD" w:rsidRDefault="00E93FCD"/>
  </w:footnote>
  <w:footnote w:type="continuationSeparator" w:id="0">
    <w:p w:rsidR="00E93FCD" w:rsidRDefault="00E93FCD">
      <w:pPr>
        <w:spacing w:after="0" w:line="240" w:lineRule="auto"/>
      </w:pPr>
      <w:r>
        <w:continuationSeparator/>
      </w:r>
    </w:p>
    <w:p w:rsidR="00E93FCD" w:rsidRDefault="00E93F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5CACB55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Heading3"/>
      <w:lvlText w:val="%3."/>
      <w:lvlJc w:val="right"/>
      <w:pPr>
        <w:ind w:left="1080" w:hanging="36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  <w:b w:val="0"/>
        <w:i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A2"/>
    <w:rsid w:val="0003137B"/>
    <w:rsid w:val="000458A8"/>
    <w:rsid w:val="00085B5E"/>
    <w:rsid w:val="0008737A"/>
    <w:rsid w:val="000E6CD4"/>
    <w:rsid w:val="0011648F"/>
    <w:rsid w:val="001455BA"/>
    <w:rsid w:val="00154E2D"/>
    <w:rsid w:val="0019137F"/>
    <w:rsid w:val="001E7F4F"/>
    <w:rsid w:val="001F3EBF"/>
    <w:rsid w:val="00263A4B"/>
    <w:rsid w:val="0026568E"/>
    <w:rsid w:val="0031627E"/>
    <w:rsid w:val="004143BA"/>
    <w:rsid w:val="00447C7E"/>
    <w:rsid w:val="004F1D19"/>
    <w:rsid w:val="004F50BE"/>
    <w:rsid w:val="00524D7E"/>
    <w:rsid w:val="0057286A"/>
    <w:rsid w:val="005B697A"/>
    <w:rsid w:val="005C7A95"/>
    <w:rsid w:val="005E131A"/>
    <w:rsid w:val="00613DEC"/>
    <w:rsid w:val="00624C2E"/>
    <w:rsid w:val="0063392E"/>
    <w:rsid w:val="00640985"/>
    <w:rsid w:val="006634B0"/>
    <w:rsid w:val="00664E59"/>
    <w:rsid w:val="0068249E"/>
    <w:rsid w:val="007E3FB1"/>
    <w:rsid w:val="0088592C"/>
    <w:rsid w:val="008C022F"/>
    <w:rsid w:val="008E7852"/>
    <w:rsid w:val="008F098B"/>
    <w:rsid w:val="00962B4C"/>
    <w:rsid w:val="00990C44"/>
    <w:rsid w:val="00A609C0"/>
    <w:rsid w:val="00BB76CB"/>
    <w:rsid w:val="00C34EFC"/>
    <w:rsid w:val="00C55F74"/>
    <w:rsid w:val="00C60098"/>
    <w:rsid w:val="00CC2BA8"/>
    <w:rsid w:val="00CC7388"/>
    <w:rsid w:val="00D106E1"/>
    <w:rsid w:val="00D529AC"/>
    <w:rsid w:val="00D94474"/>
    <w:rsid w:val="00DA3732"/>
    <w:rsid w:val="00E000C7"/>
    <w:rsid w:val="00E04E2F"/>
    <w:rsid w:val="00E158A2"/>
    <w:rsid w:val="00E93FCD"/>
    <w:rsid w:val="00EB7277"/>
    <w:rsid w:val="00ED37E9"/>
    <w:rsid w:val="00F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4700"/>
  <w15:chartTrackingRefBased/>
  <w15:docId w15:val="{190BB02F-1A0B-DD4C-AA76-3C948F07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0C44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4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4E59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37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5168182989902967634cm-keyword">
    <w:name w:val="m_5168182989902967634cm-keyword"/>
    <w:basedOn w:val="DefaultParagraphFont"/>
    <w:rsid w:val="0008737A"/>
  </w:style>
  <w:style w:type="character" w:customStyle="1" w:styleId="m5168182989902967634cm-def">
    <w:name w:val="m_5168182989902967634cm-def"/>
    <w:basedOn w:val="DefaultParagraphFont"/>
    <w:rsid w:val="0008737A"/>
  </w:style>
  <w:style w:type="character" w:customStyle="1" w:styleId="m5168182989902967634cm-string">
    <w:name w:val="m_5168182989902967634cm-string"/>
    <w:basedOn w:val="DefaultParagraphFont"/>
    <w:rsid w:val="0008737A"/>
  </w:style>
  <w:style w:type="character" w:customStyle="1" w:styleId="m5168182989902967634cm-comment">
    <w:name w:val="m_5168182989902967634cm-comment"/>
    <w:basedOn w:val="DefaultParagraphFont"/>
    <w:rsid w:val="0008737A"/>
  </w:style>
  <w:style w:type="character" w:customStyle="1" w:styleId="m5168182989902967634cm-variable">
    <w:name w:val="m_5168182989902967634cm-variable"/>
    <w:basedOn w:val="DefaultParagraphFont"/>
    <w:rsid w:val="0008737A"/>
  </w:style>
  <w:style w:type="character" w:styleId="Emphasis">
    <w:name w:val="Emphasis"/>
    <w:basedOn w:val="DefaultParagraphFont"/>
    <w:uiPriority w:val="20"/>
    <w:qFormat/>
    <w:rsid w:val="000873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873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22-amazing-open-source-react-projects-cb8230ec719f" TargetMode="External"/><Relationship Id="rId13" Type="http://schemas.openxmlformats.org/officeDocument/2006/relationships/hyperlink" Target="https://stackoverflow.com/questions/6259982/how-do-you-use-the-conditional-operator-in-javascript" TargetMode="External"/><Relationship Id="rId18" Type="http://schemas.openxmlformats.org/officeDocument/2006/relationships/hyperlink" Target="https://hacks.mozilla.org/2015/07/es6-in-depth-class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eactjs.org/docs/jsx-in-depth.html" TargetMode="External"/><Relationship Id="rId17" Type="http://schemas.openxmlformats.org/officeDocument/2006/relationships/hyperlink" Target="https://reactjs.org/docs/react-api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Classes" TargetMode="External"/><Relationship Id="rId20" Type="http://schemas.openxmlformats.org/officeDocument/2006/relationships/hyperlink" Target="Component%20class%20variable%20names%20must%20begin%20with%20capital%20letters!%20%20This%20adheres%20to%20JavaScript's%20class%20syntax.%20It%20also%20adheres%20to%20a%20broader%20programming%20convention%20in%20whi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js.org/docs/events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Link%20---%20https:/www.w3schools.com/js/js_htmldom.asp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codecademy.com/articles/react-virtual-dom" TargetMode="External"/><Relationship Id="rId19" Type="http://schemas.openxmlformats.org/officeDocument/2006/relationships/hyperlink" Target="http://exploringjs.com/es6/ch_clas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js_htmldom.asp" TargetMode="External"/><Relationship Id="rId14" Type="http://schemas.openxmlformats.org/officeDocument/2006/relationships/hyperlink" Target="https://reactjs.org/docs/react-api.html" TargetMode="External"/><Relationship Id="rId2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liecuddy/Library/Containers/com.microsoft.Word/Data/Library/Application%20Support/Microsoft/Office/16.0/DTS/en-US%7b90CA04D0-8B83-BC44-8B71-1F15ABF1A70C%7d/%7bFA5BA189-4E61-394F-A885-3FF13BF0C1E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727C61-EB1B-F14E-B59A-E86BA56D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{FA5BA189-4E61-394F-A885-3FF13BF0C1EC}tf10002082.dotx</Template>
  <TotalTime>3</TotalTime>
  <Pages>5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Charlie Cuddy</cp:lastModifiedBy>
  <cp:revision>3</cp:revision>
  <dcterms:created xsi:type="dcterms:W3CDTF">2018-03-07T06:41:00Z</dcterms:created>
  <dcterms:modified xsi:type="dcterms:W3CDTF">2018-03-08T05:32:00Z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