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568E" w:rsidRDefault="00BB76CB">
      <w:pPr>
        <w:pStyle w:val="Date"/>
      </w:pPr>
      <w:r>
        <w:t>February</w:t>
      </w:r>
      <w:r w:rsidR="00E158A2">
        <w:t xml:space="preserve"> 24</w:t>
      </w:r>
      <w:r w:rsidR="00E158A2" w:rsidRPr="00BB76CB">
        <w:rPr>
          <w:vertAlign w:val="superscript"/>
        </w:rPr>
        <w:t>th</w:t>
      </w:r>
      <w:r>
        <w:t>, 2018</w:t>
      </w:r>
      <w:r w:rsidR="004F50BE">
        <w:t xml:space="preserve"> – </w:t>
      </w:r>
    </w:p>
    <w:p w:rsidR="0026568E" w:rsidRDefault="00E158A2">
      <w:pPr>
        <w:pStyle w:val="Title"/>
      </w:pPr>
      <w:r>
        <w:t>Angular_js</w:t>
      </w:r>
      <w:r w:rsidR="006634B0">
        <w:t xml:space="preserve"> </w:t>
      </w:r>
      <w:r w:rsidR="006634B0" w:rsidRPr="006634B0">
        <w:rPr>
          <w:sz w:val="20"/>
          <w:szCs w:val="20"/>
        </w:rPr>
        <w:t>[codecademy]</w:t>
      </w:r>
    </w:p>
    <w:p w:rsidR="00BB76CB" w:rsidRPr="00BB76CB" w:rsidRDefault="00BB76CB">
      <w:pPr>
        <w:pStyle w:val="Title"/>
        <w:rPr>
          <w:sz w:val="28"/>
          <w:szCs w:val="28"/>
        </w:rPr>
      </w:pPr>
      <w:r w:rsidRPr="00BB76CB">
        <w:rPr>
          <w:sz w:val="28"/>
          <w:szCs w:val="28"/>
        </w:rPr>
        <w:t>A Javascript web framework aimed to make web apps simple to build and easy to maintain.</w:t>
      </w:r>
    </w:p>
    <w:p w:rsidR="0088592C" w:rsidRDefault="0088592C">
      <w:pPr>
        <w:pStyle w:val="Heading1"/>
      </w:pPr>
      <w:r>
        <w:t>First app with angular_js</w:t>
      </w:r>
    </w:p>
    <w:p w:rsidR="00664E59" w:rsidRDefault="00664E59" w:rsidP="0088592C">
      <w:pPr>
        <w:pStyle w:val="Heading2"/>
      </w:pPr>
      <w:r>
        <w:t>Static Sites</w:t>
      </w:r>
    </w:p>
    <w:p w:rsidR="0026568E" w:rsidRDefault="00E158A2" w:rsidP="0088592C">
      <w:pPr>
        <w:pStyle w:val="Heading3"/>
      </w:pPr>
      <w:r>
        <w:t>app.js</w:t>
      </w:r>
    </w:p>
    <w:p w:rsidR="00E158A2" w:rsidRDefault="00E158A2" w:rsidP="0088592C">
      <w:pPr>
        <w:pStyle w:val="Heading4"/>
      </w:pPr>
      <w:r>
        <w:t xml:space="preserve">Module </w:t>
      </w:r>
    </w:p>
    <w:p w:rsidR="0026568E" w:rsidRDefault="00E158A2" w:rsidP="0088592C">
      <w:pPr>
        <w:pStyle w:val="Heading5"/>
      </w:pPr>
      <w:r>
        <w:t>Contains the different components of an AngularJS app</w:t>
      </w:r>
    </w:p>
    <w:p w:rsidR="0026568E" w:rsidRDefault="00664E59" w:rsidP="0088592C">
      <w:pPr>
        <w:pStyle w:val="Heading3"/>
      </w:pPr>
      <w:r>
        <w:t>i</w:t>
      </w:r>
      <w:r w:rsidR="00E158A2">
        <w:t>ndex.html</w:t>
      </w:r>
    </w:p>
    <w:p w:rsidR="00E158A2" w:rsidRDefault="00E158A2" w:rsidP="0088592C">
      <w:pPr>
        <w:pStyle w:val="Heading4"/>
      </w:pPr>
      <w:r>
        <w:t>Directive</w:t>
      </w:r>
    </w:p>
    <w:p w:rsidR="00E158A2" w:rsidRDefault="00E158A2" w:rsidP="0088592C">
      <w:pPr>
        <w:pStyle w:val="Heading5"/>
      </w:pPr>
      <w:r>
        <w:t>Tells AngularJS where the module will live</w:t>
      </w:r>
    </w:p>
    <w:p w:rsidR="00E158A2" w:rsidRDefault="00E158A2" w:rsidP="0088592C">
      <w:pPr>
        <w:pStyle w:val="Heading5"/>
      </w:pPr>
      <w:r>
        <w:t xml:space="preserve">ng-app </w:t>
      </w:r>
    </w:p>
    <w:p w:rsidR="00E158A2" w:rsidRDefault="00E158A2" w:rsidP="0088592C">
      <w:pPr>
        <w:pStyle w:val="Heading6"/>
      </w:pPr>
      <w:r>
        <w:t>used to define the application scope</w:t>
      </w:r>
    </w:p>
    <w:p w:rsidR="00E158A2" w:rsidRDefault="00E158A2" w:rsidP="0088592C">
      <w:pPr>
        <w:pStyle w:val="Heading5"/>
      </w:pPr>
      <w:r>
        <w:t>ng-controller</w:t>
      </w:r>
    </w:p>
    <w:p w:rsidR="00E158A2" w:rsidRDefault="00E158A2" w:rsidP="0088592C">
      <w:pPr>
        <w:pStyle w:val="Heading6"/>
      </w:pPr>
      <w:r>
        <w:t>Directive that defines the controller scope</w:t>
      </w:r>
    </w:p>
    <w:p w:rsidR="00E158A2" w:rsidRDefault="00E158A2" w:rsidP="0088592C">
      <w:pPr>
        <w:pStyle w:val="Heading7"/>
      </w:pPr>
      <w:r>
        <w:t>Properties attached to $scope from controller now available in the div</w:t>
      </w:r>
    </w:p>
    <w:p w:rsidR="00664E59" w:rsidRDefault="00664E59" w:rsidP="0088592C">
      <w:pPr>
        <w:pStyle w:val="Heading5"/>
      </w:pPr>
      <w:r>
        <w:t>Generalization of directives</w:t>
      </w:r>
    </w:p>
    <w:p w:rsidR="00664E59" w:rsidRDefault="00664E59" w:rsidP="0088592C">
      <w:pPr>
        <w:pStyle w:val="Heading6"/>
      </w:pPr>
      <w:r>
        <w:t>Bind behavior to HTML elements, AngularJS walks through each HTML element looking for directives, then triggers the behavior it finds</w:t>
      </w:r>
    </w:p>
    <w:p w:rsidR="00664E59" w:rsidRDefault="00664E59" w:rsidP="0088592C">
      <w:pPr>
        <w:pStyle w:val="Heading7"/>
      </w:pPr>
      <w:r>
        <w:t>i.e. attach a scope or loop through an array</w:t>
      </w:r>
    </w:p>
    <w:p w:rsidR="00E158A2" w:rsidRDefault="00E158A2" w:rsidP="0088592C">
      <w:pPr>
        <w:pStyle w:val="Heading4"/>
      </w:pPr>
      <w:r>
        <w:t>Expressions</w:t>
      </w:r>
    </w:p>
    <w:p w:rsidR="00E158A2" w:rsidRDefault="00E158A2" w:rsidP="0088592C">
      <w:pPr>
        <w:pStyle w:val="Heading5"/>
      </w:pPr>
      <w:r>
        <w:t>Used to display values on the page</w:t>
      </w:r>
    </w:p>
    <w:p w:rsidR="00E158A2" w:rsidRDefault="00E158A2" w:rsidP="0088592C">
      <w:pPr>
        <w:pStyle w:val="Heading6"/>
      </w:pPr>
      <w:r>
        <w:t>i.e. $</w:t>
      </w:r>
      <w:proofErr w:type="spellStart"/>
      <w:proofErr w:type="gramStart"/>
      <w:r>
        <w:t>scope.title</w:t>
      </w:r>
      <w:proofErr w:type="spellEnd"/>
      <w:proofErr w:type="gramEnd"/>
      <w:r>
        <w:t xml:space="preserve"> (from controller)</w:t>
      </w:r>
    </w:p>
    <w:p w:rsidR="0026568E" w:rsidRDefault="00E158A2" w:rsidP="0088592C">
      <w:pPr>
        <w:pStyle w:val="Heading3"/>
      </w:pPr>
      <w:r>
        <w:t>maincontroller.js</w:t>
      </w:r>
    </w:p>
    <w:p w:rsidR="00E158A2" w:rsidRDefault="00E158A2" w:rsidP="0088592C">
      <w:pPr>
        <w:pStyle w:val="Heading4"/>
      </w:pPr>
      <w:r>
        <w:t>Controller</w:t>
      </w:r>
    </w:p>
    <w:p w:rsidR="00E158A2" w:rsidRDefault="00E158A2" w:rsidP="0088592C">
      <w:pPr>
        <w:pStyle w:val="Heading5"/>
      </w:pPr>
      <w:r>
        <w:t>Manages the apps data</w:t>
      </w:r>
    </w:p>
    <w:p w:rsidR="006634B0" w:rsidRDefault="00E158A2" w:rsidP="0088592C">
      <w:pPr>
        <w:pStyle w:val="Heading6"/>
      </w:pPr>
      <w:r>
        <w:t>i.e. store a string (like title) and attach it to $scope</w:t>
      </w:r>
    </w:p>
    <w:p w:rsidR="006634B0" w:rsidRDefault="00664E59" w:rsidP="0088592C">
      <w:pPr>
        <w:pStyle w:val="Heading3"/>
      </w:pPr>
      <w:r>
        <w:t>T</w:t>
      </w:r>
      <w:r w:rsidR="006634B0">
        <w:t>ypical work flow</w:t>
      </w:r>
    </w:p>
    <w:p w:rsidR="006634B0" w:rsidRDefault="006634B0" w:rsidP="0088592C">
      <w:pPr>
        <w:pStyle w:val="Heading4"/>
      </w:pPr>
      <w:r>
        <w:t>Create module, and use ng-app in the view to define the application scope</w:t>
      </w:r>
    </w:p>
    <w:p w:rsidR="006634B0" w:rsidRDefault="006634B0" w:rsidP="0088592C">
      <w:pPr>
        <w:pStyle w:val="Heading4"/>
      </w:pPr>
      <w:r>
        <w:t>Create a controller and use ng-controller in the view to define the controller scope</w:t>
      </w:r>
    </w:p>
    <w:p w:rsidR="00E158A2" w:rsidRDefault="006634B0" w:rsidP="0088592C">
      <w:pPr>
        <w:pStyle w:val="Heading4"/>
      </w:pPr>
      <w:r>
        <w:lastRenderedPageBreak/>
        <w:t>Add data to the $scope in the controller so it can be displayed in the view</w:t>
      </w:r>
    </w:p>
    <w:p w:rsidR="00E158A2" w:rsidRDefault="006634B0" w:rsidP="0088592C">
      <w:pPr>
        <w:pStyle w:val="Heading3"/>
      </w:pPr>
      <w:r>
        <w:t>Filters</w:t>
      </w:r>
    </w:p>
    <w:p w:rsidR="006634B0" w:rsidRDefault="00990C44" w:rsidP="0088592C">
      <w:pPr>
        <w:pStyle w:val="Heading4"/>
      </w:pPr>
      <w:r>
        <w:t>Purpose</w:t>
      </w:r>
    </w:p>
    <w:p w:rsidR="00990C44" w:rsidRDefault="00990C44" w:rsidP="0088592C">
      <w:pPr>
        <w:pStyle w:val="Heading5"/>
      </w:pPr>
      <w:r>
        <w:t>Format the data in the view</w:t>
      </w:r>
    </w:p>
    <w:p w:rsidR="00990C44" w:rsidRDefault="00990C44" w:rsidP="0088592C">
      <w:pPr>
        <w:pStyle w:val="Heading4"/>
      </w:pPr>
      <w:r>
        <w:t>How it works</w:t>
      </w:r>
    </w:p>
    <w:p w:rsidR="00990C44" w:rsidRDefault="00990C44" w:rsidP="0088592C">
      <w:pPr>
        <w:pStyle w:val="Heading5"/>
      </w:pPr>
      <w:r>
        <w:t>AngularJS get the value, sends it into the filter, the pipe -- | -- takes the output on the left and “pipes” it to the right, and the filter outputs a formatted result</w:t>
      </w:r>
    </w:p>
    <w:p w:rsidR="00990C44" w:rsidRDefault="00990C44" w:rsidP="0088592C">
      <w:pPr>
        <w:pStyle w:val="Heading5"/>
      </w:pPr>
      <w:r>
        <w:t>Filters help to separate content in the controller from presentation in the view</w:t>
      </w:r>
    </w:p>
    <w:p w:rsidR="00990C44" w:rsidRDefault="00524D7E" w:rsidP="0088592C">
      <w:pPr>
        <w:pStyle w:val="Heading5"/>
      </w:pPr>
      <w:hyperlink r:id="rId7" w:history="1">
        <w:r w:rsidR="00990C44" w:rsidRPr="00990C44">
          <w:rPr>
            <w:rStyle w:val="Hyperlink"/>
          </w:rPr>
          <w:t>Built in filters</w:t>
        </w:r>
      </w:hyperlink>
    </w:p>
    <w:p w:rsidR="00990C44" w:rsidRDefault="00990C44" w:rsidP="0088592C">
      <w:pPr>
        <w:pStyle w:val="Heading3"/>
      </w:pPr>
      <w:r>
        <w:t>Quick Review</w:t>
      </w:r>
    </w:p>
    <w:p w:rsidR="005B697A" w:rsidRDefault="005B697A" w:rsidP="0088592C">
      <w:pPr>
        <w:pStyle w:val="Heading4"/>
      </w:pPr>
      <w:r>
        <w:t xml:space="preserve">Module </w:t>
      </w:r>
      <w:r>
        <w:sym w:font="Wingdings" w:char="F0E0"/>
      </w:r>
      <w:r>
        <w:t xml:space="preserve"> contains different components of an AngularJS</w:t>
      </w:r>
    </w:p>
    <w:p w:rsidR="005B697A" w:rsidRDefault="005B697A" w:rsidP="0088592C">
      <w:pPr>
        <w:pStyle w:val="Heading4"/>
      </w:pPr>
      <w:r>
        <w:t xml:space="preserve">Controller </w:t>
      </w:r>
      <w:r>
        <w:sym w:font="Wingdings" w:char="F0E0"/>
      </w:r>
      <w:r>
        <w:t xml:space="preserve"> manages the app’s data</w:t>
      </w:r>
    </w:p>
    <w:p w:rsidR="005B697A" w:rsidRDefault="005B697A" w:rsidP="0088592C">
      <w:pPr>
        <w:pStyle w:val="Heading4"/>
      </w:pPr>
      <w:r>
        <w:t xml:space="preserve">Expression </w:t>
      </w:r>
      <w:r>
        <w:sym w:font="Wingdings" w:char="F0E0"/>
      </w:r>
      <w:r>
        <w:t xml:space="preserve"> displays values on the page</w:t>
      </w:r>
    </w:p>
    <w:p w:rsidR="005B697A" w:rsidRDefault="005B697A" w:rsidP="0088592C">
      <w:pPr>
        <w:pStyle w:val="Heading4"/>
      </w:pPr>
      <w:r>
        <w:t xml:space="preserve">Filter </w:t>
      </w:r>
      <w:r>
        <w:sym w:font="Wingdings" w:char="F0E0"/>
      </w:r>
      <w:r>
        <w:t xml:space="preserve"> formats the value of an expression</w:t>
      </w:r>
    </w:p>
    <w:p w:rsidR="005B697A" w:rsidRDefault="005B697A" w:rsidP="0088592C">
      <w:pPr>
        <w:pStyle w:val="Heading3"/>
      </w:pPr>
      <w:r>
        <w:t>ng-repeats</w:t>
      </w:r>
    </w:p>
    <w:p w:rsidR="005B697A" w:rsidRDefault="005B697A" w:rsidP="0088592C">
      <w:pPr>
        <w:pStyle w:val="Heading4"/>
      </w:pPr>
      <w:r>
        <w:t>Use array in the controller to store objects</w:t>
      </w:r>
    </w:p>
    <w:p w:rsidR="005B697A" w:rsidRDefault="005B697A" w:rsidP="0088592C">
      <w:pPr>
        <w:pStyle w:val="Heading4"/>
      </w:pPr>
      <w:r>
        <w:t>In the view add</w:t>
      </w:r>
      <w:r w:rsidR="00664E59">
        <w:t xml:space="preserve"> the </w:t>
      </w:r>
      <w:r w:rsidR="0011648F">
        <w:t>directive, ng</w:t>
      </w:r>
      <w:r>
        <w:t>-repeat</w:t>
      </w:r>
      <w:proofErr w:type="gramStart"/>
      <w:r w:rsidR="0011648F">
        <w:t>=“</w:t>
      </w:r>
      <w:proofErr w:type="gramEnd"/>
      <w:r w:rsidR="0011648F">
        <w:t>product</w:t>
      </w:r>
      <w:r w:rsidR="00664E59">
        <w:t xml:space="preserve"> in products” to loop through array and displace each element</w:t>
      </w:r>
    </w:p>
    <w:p w:rsidR="00664E59" w:rsidRDefault="00664E59" w:rsidP="0088592C">
      <w:pPr>
        <w:pStyle w:val="Heading2"/>
      </w:pPr>
      <w:r>
        <w:t>Interactive app</w:t>
      </w:r>
    </w:p>
    <w:p w:rsidR="000E6CD4" w:rsidRDefault="000E6CD4" w:rsidP="0088592C">
      <w:pPr>
        <w:pStyle w:val="Heading3"/>
      </w:pPr>
      <w:r>
        <w:t>App.js</w:t>
      </w:r>
    </w:p>
    <w:p w:rsidR="000E6CD4" w:rsidRDefault="000E6CD4" w:rsidP="0088592C">
      <w:pPr>
        <w:pStyle w:val="Heading3"/>
      </w:pPr>
      <w:r>
        <w:t>index.html</w:t>
      </w:r>
    </w:p>
    <w:p w:rsidR="00664E59" w:rsidRDefault="00664E59" w:rsidP="0088592C">
      <w:pPr>
        <w:pStyle w:val="Heading4"/>
      </w:pPr>
      <w:r>
        <w:t xml:space="preserve">ng-click </w:t>
      </w:r>
    </w:p>
    <w:p w:rsidR="000E6CD4" w:rsidRDefault="000E6CD4" w:rsidP="0088592C">
      <w:pPr>
        <w:pStyle w:val="Heading5"/>
      </w:pPr>
      <w:r>
        <w:t>Notice the function doesn’t interact with the view at all; just updates the controller, and any change in controller then shows up in view.</w:t>
      </w:r>
    </w:p>
    <w:p w:rsidR="000E6CD4" w:rsidRDefault="000E6CD4" w:rsidP="0088592C">
      <w:pPr>
        <w:pStyle w:val="Heading3"/>
      </w:pPr>
      <w:r>
        <w:t>maincontroller.js</w:t>
      </w:r>
    </w:p>
    <w:p w:rsidR="0011648F" w:rsidRDefault="0011648F" w:rsidP="0088592C">
      <w:pPr>
        <w:pStyle w:val="Heading2"/>
      </w:pPr>
      <w:r>
        <w:t>Generalizations</w:t>
      </w:r>
    </w:p>
    <w:p w:rsidR="0011648F" w:rsidRDefault="0011648F" w:rsidP="0088592C">
      <w:pPr>
        <w:pStyle w:val="Heading3"/>
      </w:pPr>
      <w:r>
        <w:t>User visits AngularJS app</w:t>
      </w:r>
    </w:p>
    <w:p w:rsidR="0011648F" w:rsidRDefault="0011648F" w:rsidP="0088592C">
      <w:pPr>
        <w:pStyle w:val="Heading3"/>
      </w:pPr>
      <w:r>
        <w:t xml:space="preserve">The view presents the app’s data through the use of expressions, filters, and directives. </w:t>
      </w:r>
    </w:p>
    <w:p w:rsidR="0011648F" w:rsidRDefault="0011648F" w:rsidP="0088592C">
      <w:pPr>
        <w:pStyle w:val="Heading3"/>
      </w:pPr>
      <w:r>
        <w:t>User clicks an element in the view, if the element has a directive it runs the function</w:t>
      </w:r>
    </w:p>
    <w:p w:rsidR="0011648F" w:rsidRDefault="0011648F" w:rsidP="0088592C">
      <w:pPr>
        <w:pStyle w:val="Heading3"/>
      </w:pPr>
      <w:r>
        <w:t>The function updates the state of the data</w:t>
      </w:r>
    </w:p>
    <w:p w:rsidR="0011648F" w:rsidRDefault="0011648F" w:rsidP="0088592C">
      <w:pPr>
        <w:pStyle w:val="Heading3"/>
      </w:pPr>
      <w:r>
        <w:t xml:space="preserve">The view automatically changes and displays the updated data. </w:t>
      </w:r>
    </w:p>
    <w:p w:rsidR="0011648F" w:rsidRDefault="0011648F" w:rsidP="0088592C">
      <w:pPr>
        <w:pStyle w:val="Heading4"/>
      </w:pPr>
      <w:r>
        <w:lastRenderedPageBreak/>
        <w:t>Note: The page doesn’t need to reload at any point!</w:t>
      </w:r>
      <w:bookmarkStart w:id="0" w:name="_GoBack"/>
      <w:bookmarkEnd w:id="0"/>
      <w:r>
        <w:rPr>
          <w:noProof/>
        </w:rPr>
        <w:drawing>
          <wp:inline distT="0" distB="0" distL="0" distR="0">
            <wp:extent cx="3594538" cy="25968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2-24 at 4.29.10 P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6927" cy="2598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92C" w:rsidRDefault="0088592C" w:rsidP="0088592C">
      <w:pPr>
        <w:pStyle w:val="Heading1"/>
      </w:pPr>
      <w:r>
        <w:t>Directives</w:t>
      </w:r>
    </w:p>
    <w:p w:rsidR="00C34EFC" w:rsidRDefault="00ED37E9" w:rsidP="00C34EFC">
      <w:pPr>
        <w:pStyle w:val="Heading2"/>
      </w:pPr>
      <w:r>
        <w:t>Used app.directive to create a</w:t>
      </w:r>
      <w:r w:rsidR="004F50BE">
        <w:t xml:space="preserve"> new directive named ‘appInfo’ h</w:t>
      </w:r>
      <w:r>
        <w:t>as 3 parts</w:t>
      </w:r>
    </w:p>
    <w:p w:rsidR="00ED37E9" w:rsidRDefault="00ED37E9" w:rsidP="00ED37E9">
      <w:pPr>
        <w:pStyle w:val="Heading3"/>
      </w:pPr>
      <w:r>
        <w:t>Restrict: specifies how the directive will be used in the review</w:t>
      </w:r>
    </w:p>
    <w:p w:rsidR="00ED37E9" w:rsidRDefault="00ED37E9" w:rsidP="00ED37E9">
      <w:pPr>
        <w:pStyle w:val="Heading4"/>
      </w:pPr>
      <w:r>
        <w:t>E means it will be used as a new HTML element</w:t>
      </w:r>
    </w:p>
    <w:p w:rsidR="00ED37E9" w:rsidRDefault="00ED37E9" w:rsidP="00ED37E9">
      <w:pPr>
        <w:pStyle w:val="Heading3"/>
      </w:pPr>
      <w:r>
        <w:t>Scope: specifies that we’ll pass info into this directive through an attribute. The = tells the directive to look for an attribute with same name</w:t>
      </w:r>
    </w:p>
    <w:p w:rsidR="004F50BE" w:rsidRDefault="004F50BE" w:rsidP="00ED37E9">
      <w:pPr>
        <w:pStyle w:val="Heading3"/>
      </w:pPr>
      <w:r>
        <w:t>templateURL specifies the HTML to use to display data in scope</w:t>
      </w:r>
    </w:p>
    <w:p w:rsidR="004F50BE" w:rsidRDefault="004F50BE" w:rsidP="004F50BE">
      <w:pPr>
        <w:pStyle w:val="Heading2"/>
      </w:pPr>
      <w:r>
        <w:t>Usefulness of Directives</w:t>
      </w:r>
    </w:p>
    <w:p w:rsidR="004F50BE" w:rsidRDefault="004F50BE" w:rsidP="004F50BE">
      <w:pPr>
        <w:pStyle w:val="Heading3"/>
      </w:pPr>
      <w:r>
        <w:t>Readability – expressive HTML allows you to understand app’s behavior just by reading HTML</w:t>
      </w:r>
    </w:p>
    <w:p w:rsidR="004F50BE" w:rsidRDefault="004F50BE" w:rsidP="004F50BE">
      <w:pPr>
        <w:pStyle w:val="Heading3"/>
      </w:pPr>
      <w:r>
        <w:t>Reusability – don’t need to reuse code</w:t>
      </w:r>
    </w:p>
    <w:p w:rsidR="004F50BE" w:rsidRDefault="004F50BE" w:rsidP="004F50BE">
      <w:pPr>
        <w:pStyle w:val="Heading2"/>
      </w:pPr>
      <w:r>
        <w:t xml:space="preserve">Built-In and Custom Directives </w:t>
      </w:r>
    </w:p>
    <w:p w:rsidR="004F50BE" w:rsidRDefault="004F50BE" w:rsidP="004F50BE">
      <w:pPr>
        <w:pStyle w:val="Heading3"/>
      </w:pPr>
      <w:r>
        <w:t>Used to simplify and display static content</w:t>
      </w:r>
    </w:p>
    <w:p w:rsidR="004F50BE" w:rsidRDefault="004F50BE" w:rsidP="004F50BE">
      <w:pPr>
        <w:pStyle w:val="Heading3"/>
      </w:pPr>
      <w:r>
        <w:t>Used to interact with user (via clicks for example)</w:t>
      </w:r>
    </w:p>
    <w:p w:rsidR="004F50BE" w:rsidRDefault="004F50BE" w:rsidP="004F50BE">
      <w:pPr>
        <w:pStyle w:val="Heading2"/>
      </w:pPr>
      <w:r>
        <w:t>Generalizations</w:t>
      </w:r>
    </w:p>
    <w:p w:rsidR="004F50BE" w:rsidRDefault="004F50BE" w:rsidP="004F50BE">
      <w:pPr>
        <w:pStyle w:val="Heading3"/>
      </w:pPr>
      <w:r>
        <w:t>Directives are a powerful way to create self-contained interactive components.</w:t>
      </w:r>
    </w:p>
    <w:p w:rsidR="004F50BE" w:rsidRDefault="004F50BE" w:rsidP="004F50BE">
      <w:pPr>
        <w:pStyle w:val="Heading3"/>
      </w:pPr>
      <w:r>
        <w:t>AngularJS treats interactivity as a native component of HTML</w:t>
      </w:r>
    </w:p>
    <w:p w:rsidR="004F50BE" w:rsidRDefault="004F50BE" w:rsidP="004F50BE">
      <w:pPr>
        <w:pStyle w:val="Heading4"/>
      </w:pPr>
      <w:r>
        <w:t>Unlike jQuery which adds interactivity as a layer on top of HTML</w:t>
      </w:r>
    </w:p>
    <w:p w:rsidR="0088592C" w:rsidRDefault="0088592C" w:rsidP="0088592C">
      <w:pPr>
        <w:pStyle w:val="Heading1"/>
      </w:pPr>
      <w:r>
        <w:t>Services</w:t>
      </w:r>
    </w:p>
    <w:p w:rsidR="0088592C" w:rsidRDefault="0088592C" w:rsidP="0088592C">
      <w:pPr>
        <w:pStyle w:val="Heading1"/>
      </w:pPr>
      <w:r>
        <w:lastRenderedPageBreak/>
        <w:t>Routing</w:t>
      </w:r>
    </w:p>
    <w:p w:rsidR="0088592C" w:rsidRDefault="0088592C" w:rsidP="0088592C">
      <w:pPr>
        <w:pStyle w:val="Heading1"/>
      </w:pPr>
      <w:r>
        <w:t>putting it all together</w:t>
      </w:r>
    </w:p>
    <w:sectPr w:rsidR="0088592C">
      <w:footerReference w:type="default" r:id="rId9"/>
      <w:pgSz w:w="12240" w:h="15840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7852" w:rsidRDefault="008E7852">
      <w:pPr>
        <w:spacing w:after="0" w:line="240" w:lineRule="auto"/>
      </w:pPr>
      <w:r>
        <w:separator/>
      </w:r>
    </w:p>
    <w:p w:rsidR="008E7852" w:rsidRDefault="008E7852"/>
  </w:endnote>
  <w:endnote w:type="continuationSeparator" w:id="0">
    <w:p w:rsidR="008E7852" w:rsidRDefault="008E7852">
      <w:pPr>
        <w:spacing w:after="0" w:line="240" w:lineRule="auto"/>
      </w:pPr>
      <w:r>
        <w:continuationSeparator/>
      </w:r>
    </w:p>
    <w:p w:rsidR="008E7852" w:rsidRDefault="008E785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6568E" w:rsidRDefault="00EB7277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7852" w:rsidRDefault="008E7852">
      <w:pPr>
        <w:spacing w:after="0" w:line="240" w:lineRule="auto"/>
      </w:pPr>
      <w:r>
        <w:separator/>
      </w:r>
    </w:p>
    <w:p w:rsidR="008E7852" w:rsidRDefault="008E7852"/>
  </w:footnote>
  <w:footnote w:type="continuationSeparator" w:id="0">
    <w:p w:rsidR="008E7852" w:rsidRDefault="008E7852">
      <w:pPr>
        <w:spacing w:after="0" w:line="240" w:lineRule="auto"/>
      </w:pPr>
      <w:r>
        <w:continuationSeparator/>
      </w:r>
    </w:p>
    <w:p w:rsidR="008E7852" w:rsidRDefault="008E785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8A2"/>
    <w:rsid w:val="000E6CD4"/>
    <w:rsid w:val="0011648F"/>
    <w:rsid w:val="0019137F"/>
    <w:rsid w:val="0026568E"/>
    <w:rsid w:val="004F50BE"/>
    <w:rsid w:val="00524D7E"/>
    <w:rsid w:val="005B697A"/>
    <w:rsid w:val="006634B0"/>
    <w:rsid w:val="00664E59"/>
    <w:rsid w:val="0068249E"/>
    <w:rsid w:val="0088592C"/>
    <w:rsid w:val="008E7852"/>
    <w:rsid w:val="00990C44"/>
    <w:rsid w:val="00BB76CB"/>
    <w:rsid w:val="00C34EFC"/>
    <w:rsid w:val="00D94474"/>
    <w:rsid w:val="00E000C7"/>
    <w:rsid w:val="00E158A2"/>
    <w:rsid w:val="00EB7277"/>
    <w:rsid w:val="00ED3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3DC29"/>
  <w15:chartTrackingRefBased/>
  <w15:docId w15:val="{190BB02F-1A0B-DD4C-AA76-3C948F073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990C44"/>
    <w:rPr>
      <w:color w:val="58A8AD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0C44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664E59"/>
    <w:rPr>
      <w:color w:val="2B8073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39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1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docs.angularjs.org/api/ng/filt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harliecuddy/Library/Containers/com.microsoft.Word/Data/Library/Application%20Support/Microsoft/Office/16.0/DTS/en-US%7b90CA04D0-8B83-BC44-8B71-1F15ABF1A70C%7d/%7bFA5BA189-4E61-394F-A885-3FF13BF0C1EC%7dtf10002082.dotx" TargetMode="Externa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{FA5BA189-4E61-394F-A885-3FF13BF0C1EC}tf10002082.dotx</Template>
  <TotalTime>63</TotalTime>
  <Pages>4</Pages>
  <Words>507</Words>
  <Characters>2893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Cuddy</dc:creator>
  <cp:keywords/>
  <dc:description/>
  <cp:lastModifiedBy>Charlie Cuddy</cp:lastModifiedBy>
  <cp:revision>1</cp:revision>
  <dcterms:created xsi:type="dcterms:W3CDTF">2018-02-24T19:38:00Z</dcterms:created>
  <dcterms:modified xsi:type="dcterms:W3CDTF">2018-03-04T07:10:00Z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TF10002044</vt:lpwstr>
  </property>
</Properties>
</file>